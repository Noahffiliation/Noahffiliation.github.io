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6072D" w14:textId="77777777" w:rsidR="00165BAF" w:rsidRPr="000F15B7" w:rsidRDefault="000F15B7" w:rsidP="00165BAF">
      <w:pPr>
        <w:pStyle w:val="ContactInfo"/>
        <w:rPr>
          <w:b/>
          <w:sz w:val="40"/>
          <w:szCs w:val="40"/>
        </w:rPr>
      </w:pPr>
      <w:r w:rsidRPr="000F15B7">
        <w:rPr>
          <w:b/>
          <w:sz w:val="40"/>
          <w:szCs w:val="40"/>
        </w:rPr>
        <w:t>Noah Lindsey</w:t>
      </w:r>
    </w:p>
    <w:p w14:paraId="5DCDF614" w14:textId="77777777" w:rsidR="00165BAF" w:rsidRPr="00DE7766" w:rsidRDefault="000F15B7" w:rsidP="00165BAF">
      <w:pPr>
        <w:pStyle w:val="ContactInfo"/>
      </w:pPr>
      <w:r>
        <w:t>4008 Breezewood Court</w:t>
      </w:r>
      <w:r w:rsidR="00165BAF">
        <w:t xml:space="preserve">, </w:t>
      </w:r>
      <w:r>
        <w:t>Bloomington, IN 47404</w:t>
      </w:r>
    </w:p>
    <w:p w14:paraId="416647F7" w14:textId="77777777" w:rsidR="00165BAF" w:rsidRDefault="000F15B7" w:rsidP="00165BAF">
      <w:pPr>
        <w:pStyle w:val="ContactInfo"/>
      </w:pPr>
      <w:r>
        <w:t>812-361-5526</w:t>
      </w:r>
    </w:p>
    <w:p w14:paraId="0BE39B63" w14:textId="77777777" w:rsidR="007001D6" w:rsidRDefault="000F15B7" w:rsidP="00165BAF">
      <w:pPr>
        <w:pStyle w:val="ContactInfo"/>
      </w:pPr>
      <w:r>
        <w:t>nlindsey15@gmail.com</w:t>
      </w:r>
    </w:p>
    <w:p w14:paraId="35CCD179" w14:textId="77777777" w:rsidR="00165BAF" w:rsidRDefault="00F02EEF" w:rsidP="00165BAF">
      <w:pPr>
        <w:pStyle w:val="Heading1"/>
      </w:pPr>
      <w: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AA90BC6" w14:textId="77777777" w:rsidTr="005C0355">
        <w:tc>
          <w:tcPr>
            <w:tcW w:w="8640" w:type="dxa"/>
          </w:tcPr>
          <w:tbl>
            <w:tblPr>
              <w:tblpPr w:leftFromText="180" w:rightFromText="180" w:vertAnchor="text" w:horzAnchor="margin" w:tblpY="108"/>
              <w:tblW w:w="8640" w:type="dxa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6485"/>
              <w:gridCol w:w="2155"/>
            </w:tblGrid>
            <w:tr w:rsidR="00F02EEF" w:rsidRPr="00DE7766" w14:paraId="1B9DE331" w14:textId="77777777" w:rsidTr="00F02EEF">
              <w:trPr>
                <w:trHeight w:val="216"/>
              </w:trPr>
              <w:tc>
                <w:tcPr>
                  <w:tcW w:w="6485" w:type="dxa"/>
                </w:tcPr>
                <w:p w14:paraId="0D8CE4C1" w14:textId="77777777" w:rsidR="00F02EEF" w:rsidRDefault="00F02EEF" w:rsidP="00F02EEF">
                  <w:pPr>
                    <w:pStyle w:val="Heading2"/>
                  </w:pPr>
                  <w:r>
                    <w:t>Taylor University</w:t>
                  </w:r>
                </w:p>
                <w:p w14:paraId="713072C3" w14:textId="77777777" w:rsidR="00F02EEF" w:rsidRDefault="00F02EEF" w:rsidP="00F02EEF">
                  <w:pPr>
                    <w:pStyle w:val="Location"/>
                  </w:pPr>
                  <w:r>
                    <w:t>Upland, Indiana</w:t>
                  </w:r>
                </w:p>
                <w:p w14:paraId="6AAF9AF3" w14:textId="77777777" w:rsidR="00F02EEF" w:rsidRPr="00AA1ACB" w:rsidRDefault="00F02EEF" w:rsidP="00F02EEF">
                  <w:pPr>
                    <w:pStyle w:val="ListParagraph"/>
                  </w:pPr>
                  <w:r>
                    <w:t>Bachelor of Science in Computer Science/Systems</w:t>
                  </w:r>
                  <w:r w:rsidR="0080305F">
                    <w:t xml:space="preserve"> with a Concentration in Cybersecurity</w:t>
                  </w:r>
                </w:p>
              </w:tc>
              <w:tc>
                <w:tcPr>
                  <w:tcW w:w="2155" w:type="dxa"/>
                </w:tcPr>
                <w:p w14:paraId="6DD83CB5" w14:textId="77777777" w:rsidR="00F02EEF" w:rsidRPr="006962EF" w:rsidRDefault="00F02EEF" w:rsidP="00F02EEF">
                  <w:pPr>
                    <w:pStyle w:val="Dates"/>
                  </w:pPr>
                  <w:r>
                    <w:t xml:space="preserve">August 2015 – May 2019 </w:t>
                  </w:r>
                </w:p>
              </w:tc>
            </w:tr>
          </w:tbl>
          <w:p w14:paraId="132196F6" w14:textId="77777777" w:rsidR="00033380" w:rsidRDefault="00033380" w:rsidP="00033380"/>
        </w:tc>
      </w:tr>
    </w:tbl>
    <w:p w14:paraId="12356B72" w14:textId="77777777" w:rsidR="00033380" w:rsidRPr="00116379" w:rsidRDefault="0080305F" w:rsidP="0080305F">
      <w:pPr>
        <w:pStyle w:val="Heading1"/>
      </w:pPr>
      <w:r>
        <w:t>SKILLS &amp; PROJECTS</w:t>
      </w:r>
    </w:p>
    <w:p w14:paraId="077C2A5D" w14:textId="6E5DB86F" w:rsidR="00130392" w:rsidRDefault="00130392" w:rsidP="00130392">
      <w:pPr>
        <w:pStyle w:val="ListParagraph"/>
      </w:pPr>
      <w:r>
        <w:t>Quality Assurance for an open source church management web application, using Cypress as an end-to-end testing tool, testing Vue.js components on each page</w:t>
      </w:r>
    </w:p>
    <w:p w14:paraId="3B52FCE0" w14:textId="02630394" w:rsidR="00130392" w:rsidRDefault="0080305F" w:rsidP="00130392">
      <w:pPr>
        <w:pStyle w:val="ListParagraph"/>
      </w:pPr>
      <w:r>
        <w:t>Created a prototype for Gardener’s Exchange, a web application that allows users to buy/sell homegrown food items using Python</w:t>
      </w:r>
      <w:r w:rsidR="009641F4">
        <w:t>, Post</w:t>
      </w:r>
      <w:r w:rsidR="00045436">
        <w:t>greSQL,</w:t>
      </w:r>
      <w:r>
        <w:t xml:space="preserve"> and Flask</w:t>
      </w:r>
    </w:p>
    <w:p w14:paraId="2B8D026F" w14:textId="62C216D8" w:rsidR="00EA0B4D" w:rsidRPr="00EA0B4D" w:rsidRDefault="00EA0B4D" w:rsidP="00EA0B4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Created a game engine in C++ and ported it as a Python module for making 2D action games</w:t>
      </w:r>
    </w:p>
    <w:p w14:paraId="73E26D81" w14:textId="77777777" w:rsidR="00033380" w:rsidRDefault="0080305F" w:rsidP="0080305F">
      <w:pPr>
        <w:pStyle w:val="ListParagraph"/>
      </w:pPr>
      <w:r w:rsidRPr="0080305F">
        <w:t>Developed an Android application on a</w:t>
      </w:r>
      <w:r>
        <w:t xml:space="preserve"> 5-person</w:t>
      </w:r>
      <w:r w:rsidRPr="0080305F">
        <w:t xml:space="preserve"> team that acts as a clipboard manager, copying multiple items and having the ability to “pin” favorite clippings for multiple uses</w:t>
      </w:r>
    </w:p>
    <w:p w14:paraId="508FD6E9" w14:textId="77777777" w:rsidR="00033380" w:rsidRDefault="0080305F" w:rsidP="0080305F">
      <w:pPr>
        <w:pStyle w:val="ListParagraph"/>
      </w:pPr>
      <w:r w:rsidRPr="0080305F">
        <w:t>Created an automated Battleships AI player in C++ for use against other student AI players in a contest</w:t>
      </w:r>
    </w:p>
    <w:p w14:paraId="39349BF6" w14:textId="77777777" w:rsidR="00033380" w:rsidRDefault="0080305F" w:rsidP="0080305F">
      <w:pPr>
        <w:pStyle w:val="ListParagraph"/>
      </w:pPr>
      <w:r>
        <w:t>Recreated the Risk game using Python and having automated players play through a game</w:t>
      </w:r>
    </w:p>
    <w:p w14:paraId="324FF4C0" w14:textId="77777777" w:rsidR="00033380" w:rsidRDefault="005659C8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6B3B462BDF594107AC436C8A41597908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6FD0C363" w14:textId="77777777" w:rsidTr="005C0355">
        <w:trPr>
          <w:trHeight w:val="216"/>
        </w:trPr>
        <w:tc>
          <w:tcPr>
            <w:tcW w:w="6427" w:type="dxa"/>
          </w:tcPr>
          <w:p w14:paraId="406D2F0F" w14:textId="77777777" w:rsidR="00300698" w:rsidRPr="00DE7766" w:rsidRDefault="000F15B7" w:rsidP="007D5AB6">
            <w:pPr>
              <w:pStyle w:val="Heading2"/>
            </w:pPr>
            <w:r>
              <w:t>Student Developer</w:t>
            </w:r>
          </w:p>
        </w:tc>
        <w:tc>
          <w:tcPr>
            <w:tcW w:w="2213" w:type="dxa"/>
          </w:tcPr>
          <w:p w14:paraId="37B32CF7" w14:textId="77777777" w:rsidR="00300698" w:rsidRPr="00DE7766" w:rsidRDefault="000F15B7" w:rsidP="007D5AB6">
            <w:pPr>
              <w:pStyle w:val="Dates"/>
            </w:pPr>
            <w:r>
              <w:t>Summer 2018</w:t>
            </w:r>
          </w:p>
        </w:tc>
      </w:tr>
    </w:tbl>
    <w:p w14:paraId="36E4ADFE" w14:textId="77777777" w:rsidR="00033380" w:rsidRPr="00D97489" w:rsidRDefault="000F15B7" w:rsidP="00033380">
      <w:pPr>
        <w:pStyle w:val="Location"/>
      </w:pPr>
      <w:r>
        <w:t>NearSpace Launch, Inc.</w:t>
      </w:r>
    </w:p>
    <w:p w14:paraId="7DF3BB04" w14:textId="77777777" w:rsidR="00033380" w:rsidRPr="0010077D" w:rsidRDefault="000F15B7" w:rsidP="00033380">
      <w:pPr>
        <w:pStyle w:val="ListParagraph"/>
      </w:pPr>
      <w:r>
        <w:t>Student developer for making upgrades to the Space Data Dashboard</w:t>
      </w:r>
    </w:p>
    <w:p w14:paraId="0A5A8F2E" w14:textId="77777777" w:rsidR="00300698" w:rsidRDefault="000F15B7" w:rsidP="000F15B7">
      <w:pPr>
        <w:pStyle w:val="ListParagraph"/>
      </w:pPr>
      <w:r>
        <w:t>Used HTML, JavaScript, and PHP to develop administrative tools and general site enhancements</w:t>
      </w:r>
    </w:p>
    <w:p w14:paraId="4F337B9A" w14:textId="77777777" w:rsidR="00F02EEF" w:rsidRDefault="00F02EEF" w:rsidP="00F02EEF">
      <w:pPr>
        <w:pStyle w:val="ListParagraph"/>
        <w:numPr>
          <w:ilvl w:val="0"/>
          <w:numId w:val="0"/>
        </w:numPr>
        <w:ind w:left="792"/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717B495C" w14:textId="77777777" w:rsidTr="005C0355">
        <w:trPr>
          <w:trHeight w:val="216"/>
        </w:trPr>
        <w:tc>
          <w:tcPr>
            <w:tcW w:w="6427" w:type="dxa"/>
          </w:tcPr>
          <w:p w14:paraId="05199D03" w14:textId="77777777" w:rsidR="00300698" w:rsidRPr="00DE7766" w:rsidRDefault="000F15B7" w:rsidP="00A25C5F">
            <w:pPr>
              <w:pStyle w:val="Heading2"/>
            </w:pPr>
            <w:r>
              <w:t>IT Support Technician</w:t>
            </w:r>
          </w:p>
        </w:tc>
        <w:tc>
          <w:tcPr>
            <w:tcW w:w="2213" w:type="dxa"/>
          </w:tcPr>
          <w:p w14:paraId="42A93C4E" w14:textId="77777777" w:rsidR="00300698" w:rsidRPr="00DE7766" w:rsidRDefault="000F15B7" w:rsidP="00A25C5F">
            <w:pPr>
              <w:pStyle w:val="Dates"/>
            </w:pPr>
            <w:r>
              <w:t>Summer 2016</w:t>
            </w:r>
          </w:p>
        </w:tc>
      </w:tr>
    </w:tbl>
    <w:p w14:paraId="21BA4423" w14:textId="77777777" w:rsidR="00300698" w:rsidRPr="00D97489" w:rsidRDefault="000F15B7" w:rsidP="00300698">
      <w:pPr>
        <w:pStyle w:val="Location"/>
      </w:pPr>
      <w:r>
        <w:t>P</w:t>
      </w:r>
      <w:r w:rsidR="00F02EEF">
        <w:t>eoples State Bank</w:t>
      </w:r>
    </w:p>
    <w:p w14:paraId="01D4B3FB" w14:textId="77777777" w:rsidR="00300698" w:rsidRPr="0010077D" w:rsidRDefault="00F02EEF" w:rsidP="00300698">
      <w:pPr>
        <w:pStyle w:val="ListParagraph"/>
      </w:pPr>
      <w:r w:rsidRPr="00F02EEF">
        <w:t>IT Helpdesk position where I assisted in fixing various workstation computer issues either onsite or over the phone</w:t>
      </w:r>
    </w:p>
    <w:p w14:paraId="58095FAD" w14:textId="77777777" w:rsidR="00F02EEF" w:rsidRDefault="00F02EEF" w:rsidP="00F02EEF">
      <w:pPr>
        <w:pStyle w:val="ListParagraph"/>
      </w:pPr>
      <w:r w:rsidRPr="00160136">
        <w:t>Maintained and set up</w:t>
      </w:r>
      <w:r w:rsidR="0080305F">
        <w:t xml:space="preserve"> various</w:t>
      </w:r>
      <w:r w:rsidRPr="00160136">
        <w:t xml:space="preserve"> computer and printer hardware </w:t>
      </w:r>
      <w:r w:rsidR="0080305F">
        <w:t xml:space="preserve">systems </w:t>
      </w:r>
      <w:r w:rsidRPr="00160136">
        <w:t>across all the branches of the bank</w:t>
      </w:r>
    </w:p>
    <w:p w14:paraId="7AA8523A" w14:textId="77777777" w:rsidR="00F02EEF" w:rsidRPr="00160136" w:rsidRDefault="00F02EEF" w:rsidP="00F02EEF">
      <w:pPr>
        <w:pStyle w:val="ListParagraph"/>
        <w:numPr>
          <w:ilvl w:val="0"/>
          <w:numId w:val="0"/>
        </w:numPr>
        <w:ind w:left="792"/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6787BF75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26677EDF" w14:textId="77777777" w:rsidR="00300698" w:rsidRPr="00D97489" w:rsidRDefault="00F02EEF" w:rsidP="007D5AB6">
            <w:pPr>
              <w:pStyle w:val="Heading2"/>
            </w:pPr>
            <w:r>
              <w:t>Research Assistant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6B7AF7F7" w14:textId="77777777" w:rsidR="00300698" w:rsidRPr="00D97489" w:rsidRDefault="00F02EEF" w:rsidP="006962EF">
            <w:pPr>
              <w:pStyle w:val="Dates"/>
            </w:pPr>
            <w:r>
              <w:t>Summer 2017</w:t>
            </w:r>
          </w:p>
        </w:tc>
      </w:tr>
    </w:tbl>
    <w:p w14:paraId="5DC8C7BD" w14:textId="77777777" w:rsidR="00300698" w:rsidRDefault="00F02EEF" w:rsidP="00300698">
      <w:pPr>
        <w:pStyle w:val="Location"/>
        <w:rPr>
          <w:i w:val="0"/>
        </w:rPr>
      </w:pPr>
      <w:r>
        <w:t>Taylor University</w:t>
      </w:r>
    </w:p>
    <w:p w14:paraId="7AA38E80" w14:textId="0DDC83CF" w:rsidR="00300698" w:rsidRDefault="00F02EEF" w:rsidP="00AA1ACB">
      <w:pPr>
        <w:pStyle w:val="ListParagraph"/>
      </w:pPr>
      <w:r>
        <w:t>Malware analysis research intern on behalf of Lockheed Martin</w:t>
      </w:r>
    </w:p>
    <w:p w14:paraId="5FB95152" w14:textId="15BDA6FB" w:rsidR="00740088" w:rsidRDefault="00740088" w:rsidP="00441A46">
      <w:pPr>
        <w:ind w:left="720"/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26320B" w:rsidRPr="00DE7766" w14:paraId="534E3AF2" w14:textId="77777777" w:rsidTr="00497EC9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6732237E" w14:textId="752E3E6F" w:rsidR="0026320B" w:rsidRPr="00D97489" w:rsidRDefault="0026320B" w:rsidP="00497EC9">
            <w:pPr>
              <w:pStyle w:val="Heading2"/>
            </w:pPr>
            <w:r>
              <w:t>Teaching Assistant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988771D" w14:textId="758D374E" w:rsidR="0026320B" w:rsidRPr="00D97489" w:rsidRDefault="0026320B" w:rsidP="00497EC9">
            <w:pPr>
              <w:pStyle w:val="Dates"/>
            </w:pPr>
            <w:r>
              <w:t xml:space="preserve">Sept 2016 </w:t>
            </w:r>
            <w:r w:rsidR="00241A14">
              <w:t>–</w:t>
            </w:r>
            <w:r>
              <w:t xml:space="preserve"> </w:t>
            </w:r>
            <w:r w:rsidR="00241A14">
              <w:t>May 2019</w:t>
            </w:r>
          </w:p>
        </w:tc>
      </w:tr>
    </w:tbl>
    <w:p w14:paraId="7B384494" w14:textId="77777777" w:rsidR="0026320B" w:rsidRDefault="0026320B" w:rsidP="0026320B">
      <w:pPr>
        <w:pStyle w:val="Location"/>
        <w:rPr>
          <w:i w:val="0"/>
        </w:rPr>
      </w:pPr>
      <w:r>
        <w:t>Taylor University</w:t>
      </w:r>
    </w:p>
    <w:p w14:paraId="38ABECD5" w14:textId="57B91E69" w:rsidR="0026320B" w:rsidRDefault="0026320B" w:rsidP="0026320B">
      <w:pPr>
        <w:pStyle w:val="ListParagraph"/>
      </w:pPr>
      <w:r>
        <w:t>Teaching assistant for various computer science courses</w:t>
      </w:r>
    </w:p>
    <w:p w14:paraId="27BBB597" w14:textId="7DF16CE0" w:rsidR="0026320B" w:rsidRPr="00DE7766" w:rsidRDefault="0026320B" w:rsidP="00740088">
      <w:pPr>
        <w:pStyle w:val="ListParagraph"/>
      </w:pPr>
      <w:r>
        <w:t xml:space="preserve">Responsible for creating and grading quizzes and assisting students in solving assigned lab problems, along with leading </w:t>
      </w:r>
      <w:proofErr w:type="gramStart"/>
      <w:r>
        <w:t>some</w:t>
      </w:r>
      <w:proofErr w:type="gramEnd"/>
      <w:r>
        <w:t xml:space="preserve"> help sessions</w:t>
      </w:r>
      <w:bookmarkStart w:id="0" w:name="_GoBack"/>
      <w:bookmarkEnd w:id="0"/>
    </w:p>
    <w:sectPr w:rsidR="0026320B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0D090" w14:textId="77777777" w:rsidR="005659C8" w:rsidRDefault="005659C8" w:rsidP="00580C51">
      <w:pPr>
        <w:spacing w:before="0" w:after="0" w:line="240" w:lineRule="auto"/>
      </w:pPr>
      <w:r>
        <w:separator/>
      </w:r>
    </w:p>
  </w:endnote>
  <w:endnote w:type="continuationSeparator" w:id="0">
    <w:p w14:paraId="4497A53C" w14:textId="77777777" w:rsidR="005659C8" w:rsidRDefault="005659C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A0324" w14:textId="77777777" w:rsidR="005659C8" w:rsidRDefault="005659C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2EC34A6" w14:textId="77777777" w:rsidR="005659C8" w:rsidRDefault="005659C8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765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7"/>
    <w:rsid w:val="000022EB"/>
    <w:rsid w:val="000214BD"/>
    <w:rsid w:val="00033380"/>
    <w:rsid w:val="00034F0A"/>
    <w:rsid w:val="00045436"/>
    <w:rsid w:val="0006276C"/>
    <w:rsid w:val="000701B2"/>
    <w:rsid w:val="00075E73"/>
    <w:rsid w:val="00081583"/>
    <w:rsid w:val="000B0EE9"/>
    <w:rsid w:val="000F15B7"/>
    <w:rsid w:val="0010077D"/>
    <w:rsid w:val="00116379"/>
    <w:rsid w:val="00130392"/>
    <w:rsid w:val="0013567F"/>
    <w:rsid w:val="00165BAF"/>
    <w:rsid w:val="00177AA8"/>
    <w:rsid w:val="001B4B27"/>
    <w:rsid w:val="00241A14"/>
    <w:rsid w:val="0025418C"/>
    <w:rsid w:val="0026320B"/>
    <w:rsid w:val="00264F92"/>
    <w:rsid w:val="002911C8"/>
    <w:rsid w:val="002A0B18"/>
    <w:rsid w:val="002E31EE"/>
    <w:rsid w:val="00300698"/>
    <w:rsid w:val="00301257"/>
    <w:rsid w:val="00306C2A"/>
    <w:rsid w:val="003168D5"/>
    <w:rsid w:val="00323AAA"/>
    <w:rsid w:val="00324085"/>
    <w:rsid w:val="00361AFB"/>
    <w:rsid w:val="003626D2"/>
    <w:rsid w:val="00374E86"/>
    <w:rsid w:val="00375877"/>
    <w:rsid w:val="003F5303"/>
    <w:rsid w:val="0041118B"/>
    <w:rsid w:val="00441A46"/>
    <w:rsid w:val="004D6619"/>
    <w:rsid w:val="00554DE6"/>
    <w:rsid w:val="00557584"/>
    <w:rsid w:val="005659C8"/>
    <w:rsid w:val="00580C51"/>
    <w:rsid w:val="005C0355"/>
    <w:rsid w:val="005C5D33"/>
    <w:rsid w:val="006962EF"/>
    <w:rsid w:val="006E2432"/>
    <w:rsid w:val="007001D6"/>
    <w:rsid w:val="00723045"/>
    <w:rsid w:val="00740088"/>
    <w:rsid w:val="00790D50"/>
    <w:rsid w:val="007A2F12"/>
    <w:rsid w:val="007C5B9E"/>
    <w:rsid w:val="007D5AB6"/>
    <w:rsid w:val="0080305F"/>
    <w:rsid w:val="008639EB"/>
    <w:rsid w:val="00866CF9"/>
    <w:rsid w:val="008E18D5"/>
    <w:rsid w:val="0090731C"/>
    <w:rsid w:val="00907793"/>
    <w:rsid w:val="009077DC"/>
    <w:rsid w:val="00942976"/>
    <w:rsid w:val="009548CA"/>
    <w:rsid w:val="009641F4"/>
    <w:rsid w:val="00987217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BD47D1"/>
    <w:rsid w:val="00C069B4"/>
    <w:rsid w:val="00C12F8F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228C"/>
    <w:rsid w:val="00E64C2A"/>
    <w:rsid w:val="00E85ACE"/>
    <w:rsid w:val="00E86231"/>
    <w:rsid w:val="00EA0B4D"/>
    <w:rsid w:val="00F02EEF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E290A"/>
  <w15:docId w15:val="{181CE2F8-2FA1-40DD-AC71-0B2738C5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"/>
    <w:unhideWhenUsed/>
    <w:qFormat/>
    <w:rsid w:val="00F02EEF"/>
    <w:pPr>
      <w:tabs>
        <w:tab w:val="num" w:pos="144"/>
      </w:tabs>
      <w:spacing w:before="0" w:after="80" w:line="240" w:lineRule="auto"/>
      <w:ind w:left="144" w:hanging="144"/>
    </w:pPr>
    <w:rPr>
      <w:rFonts w:eastAsiaTheme="minorHAnsi" w:cstheme="minorBidi"/>
      <w:color w:val="404040" w:themeColor="text1" w:themeTint="BF"/>
      <w:spacing w:val="0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ind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3B462BDF594107AC436C8A4159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43BD3-37EE-4228-9D34-46A4B41743C6}"/>
      </w:docPartPr>
      <w:docPartBody>
        <w:p w:rsidR="000D4F47" w:rsidRDefault="00E639C7">
          <w:pPr>
            <w:pStyle w:val="6B3B462BDF594107AC436C8A4159790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C7"/>
    <w:rsid w:val="000D4F47"/>
    <w:rsid w:val="00284F3F"/>
    <w:rsid w:val="00AA1BE8"/>
    <w:rsid w:val="00E6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412B4784749E28FF6E2F82D8D9B20">
    <w:name w:val="A72412B4784749E28FF6E2F82D8D9B20"/>
  </w:style>
  <w:style w:type="paragraph" w:customStyle="1" w:styleId="6B507E64361C425EAFAD497A99BBA8A1">
    <w:name w:val="6B507E64361C425EAFAD497A99BBA8A1"/>
  </w:style>
  <w:style w:type="paragraph" w:customStyle="1" w:styleId="F18D38D64314448BA756A0C1E7F368A5">
    <w:name w:val="F18D38D64314448BA756A0C1E7F368A5"/>
  </w:style>
  <w:style w:type="paragraph" w:customStyle="1" w:styleId="8C1C3C27B0744D24A3CF62156139CFF6">
    <w:name w:val="8C1C3C27B0744D24A3CF62156139CFF6"/>
  </w:style>
  <w:style w:type="paragraph" w:customStyle="1" w:styleId="41E799E5BA6A4BFA8C00DF5034A42D17">
    <w:name w:val="41E799E5BA6A4BFA8C00DF5034A42D17"/>
  </w:style>
  <w:style w:type="paragraph" w:customStyle="1" w:styleId="39DA27DEB5A044B78E2A66C16A043C17">
    <w:name w:val="39DA27DEB5A044B78E2A66C16A043C17"/>
  </w:style>
  <w:style w:type="paragraph" w:customStyle="1" w:styleId="CCB17F126FD1431D80740C7A5A1B214B">
    <w:name w:val="CCB17F126FD1431D80740C7A5A1B214B"/>
  </w:style>
  <w:style w:type="paragraph" w:customStyle="1" w:styleId="550C60CB5EA140D0A7911D2524E6500B">
    <w:name w:val="550C60CB5EA140D0A7911D2524E6500B"/>
  </w:style>
  <w:style w:type="paragraph" w:customStyle="1" w:styleId="F2CC1413645B45FEAB883239BEB09EF1">
    <w:name w:val="F2CC1413645B45FEAB883239BEB09EF1"/>
  </w:style>
  <w:style w:type="paragraph" w:customStyle="1" w:styleId="07A6DFBFDDC348C69466FC1C55BFEEAA">
    <w:name w:val="07A6DFBFDDC348C69466FC1C55BFEEAA"/>
  </w:style>
  <w:style w:type="paragraph" w:customStyle="1" w:styleId="42A58CAC66C24E3F9D9D7CC3814C552E">
    <w:name w:val="42A58CAC66C24E3F9D9D7CC3814C552E"/>
  </w:style>
  <w:style w:type="paragraph" w:customStyle="1" w:styleId="B56607769E8B4C20B0E4BBA27F7B7362">
    <w:name w:val="B56607769E8B4C20B0E4BBA27F7B7362"/>
  </w:style>
  <w:style w:type="paragraph" w:customStyle="1" w:styleId="D8CEBDD6C8374A479A7FDEACD6B0B28E">
    <w:name w:val="D8CEBDD6C8374A479A7FDEACD6B0B28E"/>
  </w:style>
  <w:style w:type="paragraph" w:customStyle="1" w:styleId="8AEED67938B94271A6B8CBC929B8B960">
    <w:name w:val="8AEED67938B94271A6B8CBC929B8B960"/>
  </w:style>
  <w:style w:type="paragraph" w:customStyle="1" w:styleId="6B3B462BDF594107AC436C8A41597908">
    <w:name w:val="6B3B462BDF594107AC436C8A41597908"/>
  </w:style>
  <w:style w:type="paragraph" w:customStyle="1" w:styleId="3F1B851E99C447FE8CD1E4009E59139A">
    <w:name w:val="3F1B851E99C447FE8CD1E4009E59139A"/>
  </w:style>
  <w:style w:type="paragraph" w:customStyle="1" w:styleId="E92C5CBCF22444DCB499C97C3F47EB50">
    <w:name w:val="E92C5CBCF22444DCB499C97C3F47EB50"/>
  </w:style>
  <w:style w:type="paragraph" w:customStyle="1" w:styleId="66DFE0ACF4744F20BD194F40FDF4B9B9">
    <w:name w:val="66DFE0ACF4744F20BD194F40FDF4B9B9"/>
  </w:style>
  <w:style w:type="paragraph" w:customStyle="1" w:styleId="0FD644FAE9CC4247A0BFA4DD83304C3E">
    <w:name w:val="0FD644FAE9CC4247A0BFA4DD83304C3E"/>
  </w:style>
  <w:style w:type="paragraph" w:customStyle="1" w:styleId="731BDF387D3F4AEE9F0E109633910D9A">
    <w:name w:val="731BDF387D3F4AEE9F0E109633910D9A"/>
  </w:style>
  <w:style w:type="paragraph" w:customStyle="1" w:styleId="96FFDF32F34A450CB49F6CF6E218D644">
    <w:name w:val="96FFDF32F34A450CB49F6CF6E218D644"/>
  </w:style>
  <w:style w:type="paragraph" w:customStyle="1" w:styleId="90725480DA284BCF9759F8979DDF0151">
    <w:name w:val="90725480DA284BCF9759F8979DDF0151"/>
  </w:style>
  <w:style w:type="paragraph" w:customStyle="1" w:styleId="8BA4B7AB9142411A95F86EAFDCD1BC93">
    <w:name w:val="8BA4B7AB9142411A95F86EAFDCD1BC93"/>
  </w:style>
  <w:style w:type="paragraph" w:customStyle="1" w:styleId="C61077C8D968491790175E3FA6DC91B4">
    <w:name w:val="C61077C8D968491790175E3FA6DC91B4"/>
  </w:style>
  <w:style w:type="paragraph" w:customStyle="1" w:styleId="9838D0F513D249DC96DE70A918E80FB0">
    <w:name w:val="9838D0F513D249DC96DE70A918E80FB0"/>
  </w:style>
  <w:style w:type="paragraph" w:customStyle="1" w:styleId="319F3EB629AB4986993CF744469BC727">
    <w:name w:val="319F3EB629AB4986993CF744469BC727"/>
  </w:style>
  <w:style w:type="paragraph" w:customStyle="1" w:styleId="B555724A3BFE4B9EBB6BD097F41E4BB6">
    <w:name w:val="B555724A3BFE4B9EBB6BD097F41E4BB6"/>
  </w:style>
  <w:style w:type="paragraph" w:customStyle="1" w:styleId="D5F1E49E86824D1D8BD10848F1AF1E4C">
    <w:name w:val="D5F1E49E86824D1D8BD10848F1AF1E4C"/>
  </w:style>
  <w:style w:type="paragraph" w:customStyle="1" w:styleId="DD232AE9C0CC4827B0EA581A99F4CBCD">
    <w:name w:val="DD232AE9C0CC4827B0EA581A99F4CBCD"/>
  </w:style>
  <w:style w:type="paragraph" w:customStyle="1" w:styleId="84E3726F836942B885D417A2144095E2">
    <w:name w:val="84E3726F836942B885D417A2144095E2"/>
  </w:style>
  <w:style w:type="paragraph" w:customStyle="1" w:styleId="2F792C1CA1CD4E28868EE394ACD26CFA">
    <w:name w:val="2F792C1CA1CD4E28868EE394ACD26CFA"/>
  </w:style>
  <w:style w:type="paragraph" w:customStyle="1" w:styleId="2424BA9943604A179AAE802EC980B057">
    <w:name w:val="2424BA9943604A179AAE802EC980B057"/>
  </w:style>
  <w:style w:type="paragraph" w:customStyle="1" w:styleId="2288E75B7D334871A52B59AC4CC914F2">
    <w:name w:val="2288E75B7D334871A52B59AC4CC914F2"/>
  </w:style>
  <w:style w:type="paragraph" w:customStyle="1" w:styleId="94103479DA9B47309CDB9FB617B6BFE8">
    <w:name w:val="94103479DA9B47309CDB9FB617B6BFE8"/>
  </w:style>
  <w:style w:type="paragraph" w:customStyle="1" w:styleId="582427AC6E504C29A09BA020EC211B89">
    <w:name w:val="582427AC6E504C29A09BA020EC211B89"/>
  </w:style>
  <w:style w:type="paragraph" w:customStyle="1" w:styleId="AD3FC56A478143DEB99B109180C147DE">
    <w:name w:val="AD3FC56A478143DEB99B109180C147DE"/>
  </w:style>
  <w:style w:type="paragraph" w:customStyle="1" w:styleId="76F898B9FDB54F7C88516731DAF8340F">
    <w:name w:val="76F898B9FDB54F7C88516731DAF8340F"/>
  </w:style>
  <w:style w:type="paragraph" w:customStyle="1" w:styleId="E162B742FFBF46F19CCF0DB4ECAD4911">
    <w:name w:val="E162B742FFBF46F19CCF0DB4ECAD4911"/>
  </w:style>
  <w:style w:type="paragraph" w:customStyle="1" w:styleId="EE28331DC0534EEB826821D0DA590672">
    <w:name w:val="EE28331DC0534EEB826821D0DA590672"/>
    <w:rsid w:val="00E63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172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Lindsey</dc:creator>
  <cp:lastModifiedBy>Noah Lindsey</cp:lastModifiedBy>
  <cp:revision>15</cp:revision>
  <dcterms:created xsi:type="dcterms:W3CDTF">2018-10-04T00:15:00Z</dcterms:created>
  <dcterms:modified xsi:type="dcterms:W3CDTF">2019-05-20T16:23:00Z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